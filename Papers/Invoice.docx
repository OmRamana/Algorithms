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6FFE14E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4DE31EE937B4DEAAC36FF27331634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5D3103E2" w14:textId="77777777" w:rsidR="00A340F2" w:rsidRPr="00064E3E" w:rsidRDefault="00FE0263" w:rsidP="00064E3E">
                <w:pPr>
                  <w:pStyle w:val="Title"/>
                </w:pPr>
                <w:r w:rsidRPr="00C9797E">
                  <w:rPr>
                    <w:rFonts w:asciiTheme="minorHAnsi" w:hAnsiTheme="minorHAnsi" w:cstheme="minorHAnsi"/>
                    <w:b/>
                    <w:bCs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3C6ED2EA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29E1E5F" w14:textId="437AE81F" w:rsidR="00A340F2" w:rsidRDefault="00A340F2" w:rsidP="002F5404"/>
        </w:tc>
      </w:tr>
      <w:tr w:rsidR="00A340F2" w14:paraId="753F9E66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2173290F" w14:textId="77777777" w:rsidR="00A340F2" w:rsidRPr="00064E3E" w:rsidRDefault="004E360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C1E2F72C15144334B8BAA68C720679F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363637">
                  <w:rPr>
                    <w:rStyle w:val="DateChar"/>
                    <w:rFonts w:asciiTheme="minorHAnsi" w:hAnsiTheme="minorHAnsi" w:cstheme="minorHAnsi"/>
                  </w:rPr>
                  <w:t>DATE</w:t>
                </w:r>
              </w:sdtContent>
            </w:sdt>
          </w:p>
          <w:p w14:paraId="59FAE600" w14:textId="1D501581" w:rsidR="00A340F2" w:rsidRPr="00363637" w:rsidRDefault="007A07D2" w:rsidP="002F5404">
            <w:pPr>
              <w:rPr>
                <w:rFonts w:cstheme="minorHAnsi"/>
                <w:sz w:val="20"/>
                <w:szCs w:val="20"/>
              </w:rPr>
            </w:pPr>
            <w:r w:rsidRPr="00363637">
              <w:rPr>
                <w:rFonts w:cstheme="minorHAnsi"/>
                <w:color w:val="000000" w:themeColor="text1"/>
                <w:sz w:val="20"/>
                <w:szCs w:val="20"/>
              </w:rPr>
              <w:t>2022/01/21</w:t>
            </w:r>
          </w:p>
        </w:tc>
        <w:tc>
          <w:tcPr>
            <w:tcW w:w="3539" w:type="dxa"/>
            <w:hideMark/>
          </w:tcPr>
          <w:p w14:paraId="09567C7C" w14:textId="77777777" w:rsidR="00A340F2" w:rsidRPr="00064E3E" w:rsidRDefault="004E360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10EDBF13412E4F2BBFA9AC1306F5F1DA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 w:cstheme="minorBidi"/>
                </w:rPr>
              </w:sdtEndPr>
              <w:sdtContent>
                <w:r w:rsidR="00CF2287" w:rsidRPr="00C9797E">
                  <w:rPr>
                    <w:rFonts w:cstheme="minorHAnsi"/>
                    <w:color w:val="000000" w:themeColor="text1"/>
                    <w:sz w:val="28"/>
                    <w:szCs w:val="28"/>
                  </w:rPr>
                  <w:t>INVOICE NO</w:t>
                </w:r>
              </w:sdtContent>
            </w:sdt>
          </w:p>
          <w:p w14:paraId="55F2612F" w14:textId="56F30104" w:rsidR="00A340F2" w:rsidRPr="00064E3E" w:rsidRDefault="007A07D2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Number 1</w:t>
            </w:r>
          </w:p>
        </w:tc>
        <w:tc>
          <w:tcPr>
            <w:tcW w:w="3539" w:type="dxa"/>
            <w:hideMark/>
          </w:tcPr>
          <w:p w14:paraId="677B036F" w14:textId="5D27B5CA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4342C6DD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4ACB088" w14:textId="77777777" w:rsidR="00A340F2" w:rsidRPr="00064E3E" w:rsidRDefault="004E3603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BE530C682FA48E298F5B2AAEA3CB60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C9797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FFD2674" w14:textId="6540B2A8" w:rsidR="00A340F2" w:rsidRPr="00C9797E" w:rsidRDefault="007A07D2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9797E">
              <w:rPr>
                <w:rFonts w:cstheme="minorHAnsi"/>
                <w:color w:val="000000" w:themeColor="text1"/>
                <w:sz w:val="20"/>
                <w:szCs w:val="20"/>
              </w:rPr>
              <w:t>Comfort Chinondiwana</w:t>
            </w:r>
          </w:p>
          <w:p w14:paraId="7E12BD28" w14:textId="3A81AA53" w:rsidR="007A07D2" w:rsidRPr="00C9797E" w:rsidRDefault="007A07D2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9797E">
              <w:rPr>
                <w:rFonts w:cstheme="minorHAnsi"/>
                <w:color w:val="000000" w:themeColor="text1"/>
                <w:sz w:val="20"/>
                <w:szCs w:val="20"/>
              </w:rPr>
              <w:t xml:space="preserve">Phone: </w:t>
            </w:r>
            <w:r w:rsidR="00363637" w:rsidRPr="00C9797E">
              <w:rPr>
                <w:rFonts w:cstheme="minorHAnsi"/>
                <w:color w:val="000000" w:themeColor="text1"/>
                <w:sz w:val="20"/>
                <w:szCs w:val="20"/>
              </w:rPr>
              <w:t>+27763148362</w:t>
            </w:r>
          </w:p>
          <w:p w14:paraId="39EF8B56" w14:textId="5C3B350D" w:rsidR="00A340F2" w:rsidRPr="00C9797E" w:rsidRDefault="00363637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9797E">
              <w:rPr>
                <w:rFonts w:cstheme="minorHAnsi"/>
                <w:color w:val="000000" w:themeColor="text1"/>
                <w:sz w:val="20"/>
                <w:szCs w:val="20"/>
              </w:rPr>
              <w:t>Email: ramanacomfy@gmail.com</w:t>
            </w:r>
          </w:p>
          <w:p w14:paraId="35C13EEE" w14:textId="7582DDEF" w:rsidR="00A340F2" w:rsidRPr="00064E3E" w:rsidRDefault="00A340F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197FE63" w14:textId="1E0BBE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4F06F235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886B7B7" w14:textId="77777777" w:rsidR="00A340F2" w:rsidRDefault="00A340F2" w:rsidP="002F5404">
            <w:pPr>
              <w:jc w:val="center"/>
            </w:pPr>
          </w:p>
        </w:tc>
      </w:tr>
    </w:tbl>
    <w:p w14:paraId="73D3EEE3" w14:textId="45E7B443" w:rsidR="00A340F2" w:rsidRPr="00363637" w:rsidRDefault="00363637" w:rsidP="002F5404">
      <w:pPr>
        <w:rPr>
          <w:b/>
          <w:bCs/>
          <w:noProof/>
          <w:sz w:val="28"/>
          <w:szCs w:val="28"/>
        </w:rPr>
      </w:pPr>
      <w:r w:rsidRPr="00C9797E">
        <w:rPr>
          <w:b/>
          <w:bCs/>
          <w:noProof/>
          <w:sz w:val="22"/>
          <w:szCs w:val="22"/>
        </w:rPr>
        <w:t>Description</w:t>
      </w:r>
      <w:r w:rsidRPr="00363637">
        <w:rPr>
          <w:b/>
          <w:bCs/>
          <w:noProof/>
          <w:sz w:val="28"/>
          <w:szCs w:val="28"/>
        </w:rPr>
        <w:t xml:space="preserve"> </w:t>
      </w:r>
      <w:r w:rsidR="00C9797E">
        <w:rPr>
          <w:b/>
          <w:bCs/>
          <w:noProof/>
          <w:sz w:val="28"/>
          <w:szCs w:val="28"/>
        </w:rPr>
        <w:t xml:space="preserve">                                                                </w:t>
      </w:r>
      <w:r w:rsidR="00C9797E" w:rsidRPr="00C9797E">
        <w:rPr>
          <w:b/>
          <w:bCs/>
          <w:noProof/>
          <w:sz w:val="22"/>
          <w:szCs w:val="22"/>
        </w:rPr>
        <w:t>Amount</w:t>
      </w:r>
    </w:p>
    <w:p w14:paraId="264C066B" w14:textId="3DEF9903" w:rsidR="00A340F2" w:rsidRDefault="00C9797E" w:rsidP="00A340F2">
      <w:pPr>
        <w:rPr>
          <w:noProof/>
        </w:rPr>
      </w:pPr>
      <w:r>
        <w:rPr>
          <w:noProof/>
        </w:rPr>
        <w:t>Django full stack development                                                                          $1500 (USD)</w:t>
      </w:r>
    </w:p>
    <w:p w14:paraId="6D36ACF0" w14:textId="349ED2A8" w:rsidR="000E7C40" w:rsidRDefault="000E7C40"/>
    <w:p w14:paraId="4C043CF0" w14:textId="77777777" w:rsidR="00C9797E" w:rsidRDefault="00C9797E"/>
    <w:p w14:paraId="65956454" w14:textId="6B27679B" w:rsidR="000E7C40" w:rsidRDefault="000E7C40"/>
    <w:p w14:paraId="61BE85E4" w14:textId="568F4608" w:rsidR="00C9797E" w:rsidRDefault="00C9797E">
      <w:pPr>
        <w:rPr>
          <w:b/>
          <w:bCs/>
          <w:sz w:val="22"/>
          <w:szCs w:val="22"/>
        </w:rPr>
      </w:pPr>
      <w:r w:rsidRPr="00C9797E">
        <w:rPr>
          <w:b/>
          <w:bCs/>
          <w:sz w:val="22"/>
          <w:szCs w:val="22"/>
        </w:rPr>
        <w:t>Banking Details</w:t>
      </w:r>
    </w:p>
    <w:p w14:paraId="517E9665" w14:textId="451870AD" w:rsidR="00C9797E" w:rsidRPr="00C9797E" w:rsidRDefault="00B41FA2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5A77A5B" wp14:editId="150DE946">
            <wp:extent cx="4238625" cy="21431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28BE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D44A" w14:textId="77777777" w:rsidR="004E3603" w:rsidRDefault="004E3603">
      <w:pPr>
        <w:spacing w:line="240" w:lineRule="auto"/>
      </w:pPr>
      <w:r>
        <w:separator/>
      </w:r>
    </w:p>
    <w:p w14:paraId="2B1FEBE2" w14:textId="77777777" w:rsidR="004E3603" w:rsidRDefault="004E3603"/>
  </w:endnote>
  <w:endnote w:type="continuationSeparator" w:id="0">
    <w:p w14:paraId="282A7808" w14:textId="77777777" w:rsidR="004E3603" w:rsidRDefault="004E3603">
      <w:pPr>
        <w:spacing w:line="240" w:lineRule="auto"/>
      </w:pPr>
      <w:r>
        <w:continuationSeparator/>
      </w:r>
    </w:p>
    <w:p w14:paraId="004B934B" w14:textId="77777777" w:rsidR="004E3603" w:rsidRDefault="004E3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4566" w14:textId="77777777" w:rsidR="007201A7" w:rsidRDefault="007201A7">
    <w:pPr>
      <w:pStyle w:val="Footer"/>
    </w:pPr>
  </w:p>
  <w:p w14:paraId="0C1F2DE7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8222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B294D5" wp14:editId="7F04652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3FD80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294D5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33FD80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696F" w14:textId="77777777" w:rsidR="004E3603" w:rsidRDefault="004E3603">
      <w:pPr>
        <w:spacing w:line="240" w:lineRule="auto"/>
      </w:pPr>
      <w:r>
        <w:separator/>
      </w:r>
    </w:p>
    <w:p w14:paraId="7DDE98FE" w14:textId="77777777" w:rsidR="004E3603" w:rsidRDefault="004E3603"/>
  </w:footnote>
  <w:footnote w:type="continuationSeparator" w:id="0">
    <w:p w14:paraId="22F802D8" w14:textId="77777777" w:rsidR="004E3603" w:rsidRDefault="004E3603">
      <w:pPr>
        <w:spacing w:line="240" w:lineRule="auto"/>
      </w:pPr>
      <w:r>
        <w:continuationSeparator/>
      </w:r>
    </w:p>
    <w:p w14:paraId="1F91EB31" w14:textId="77777777" w:rsidR="004E3603" w:rsidRDefault="004E36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F6EF" w14:textId="77777777" w:rsidR="007201A7" w:rsidRDefault="007201A7"/>
  <w:p w14:paraId="314830F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456D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637A3D" wp14:editId="0D551F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AA593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637A3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6AA593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D2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63637"/>
    <w:rsid w:val="003D23A0"/>
    <w:rsid w:val="004858C9"/>
    <w:rsid w:val="004870D2"/>
    <w:rsid w:val="004A10E9"/>
    <w:rsid w:val="004E3603"/>
    <w:rsid w:val="005E394D"/>
    <w:rsid w:val="00662DFA"/>
    <w:rsid w:val="006B4542"/>
    <w:rsid w:val="006F038A"/>
    <w:rsid w:val="007201A7"/>
    <w:rsid w:val="00794774"/>
    <w:rsid w:val="007A07D2"/>
    <w:rsid w:val="007B4FC5"/>
    <w:rsid w:val="007E0DF2"/>
    <w:rsid w:val="007E1D3F"/>
    <w:rsid w:val="00847E1E"/>
    <w:rsid w:val="00865DB9"/>
    <w:rsid w:val="0089202B"/>
    <w:rsid w:val="008B5297"/>
    <w:rsid w:val="009415D1"/>
    <w:rsid w:val="00947F34"/>
    <w:rsid w:val="009D3F3C"/>
    <w:rsid w:val="00A340F2"/>
    <w:rsid w:val="00A36725"/>
    <w:rsid w:val="00B41FA2"/>
    <w:rsid w:val="00B66C63"/>
    <w:rsid w:val="00B727BE"/>
    <w:rsid w:val="00C9797E"/>
    <w:rsid w:val="00CE3710"/>
    <w:rsid w:val="00CF2287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F9A11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31EE937B4DEAAC36FF2733163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88A8-520E-466A-8A44-6569291C2200}"/>
      </w:docPartPr>
      <w:docPartBody>
        <w:p w:rsidR="00000000" w:rsidRDefault="00B66BC4">
          <w:pPr>
            <w:pStyle w:val="34DE31EE937B4DEAAC36FF2733163483"/>
          </w:pPr>
          <w:r w:rsidRPr="00064E3E">
            <w:t>INVOICe</w:t>
          </w:r>
        </w:p>
      </w:docPartBody>
    </w:docPart>
    <w:docPart>
      <w:docPartPr>
        <w:name w:val="C1E2F72C15144334B8BAA68C7206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4971-D029-4573-889F-BD5FFF7971F6}"/>
      </w:docPartPr>
      <w:docPartBody>
        <w:p w:rsidR="00000000" w:rsidRDefault="00B66BC4">
          <w:pPr>
            <w:pStyle w:val="C1E2F72C15144334B8BAA68C720679F5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10EDBF13412E4F2BBFA9AC1306F5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9EAC-C362-4347-84DC-091AE9DEB0FD}"/>
      </w:docPartPr>
      <w:docPartBody>
        <w:p w:rsidR="00000000" w:rsidRDefault="00B66BC4">
          <w:pPr>
            <w:pStyle w:val="10EDBF13412E4F2BBFA9AC1306F5F1D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9BE530C682FA48E298F5B2AAEA3CB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2CF1-87FF-49E8-8979-D053D73D87BB}"/>
      </w:docPartPr>
      <w:docPartBody>
        <w:p w:rsidR="00000000" w:rsidRDefault="00B66BC4">
          <w:pPr>
            <w:pStyle w:val="9BE530C682FA48E298F5B2AAEA3CB60B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C4"/>
    <w:rsid w:val="00B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E31EE937B4DEAAC36FF2733163483">
    <w:name w:val="34DE31EE937B4DEAAC36FF2733163483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C1E2F72C15144334B8BAA68C720679F5">
    <w:name w:val="C1E2F72C15144334B8BAA68C720679F5"/>
  </w:style>
  <w:style w:type="paragraph" w:customStyle="1" w:styleId="25FE592E6A544D8B88F84D80503429E8">
    <w:name w:val="25FE592E6A544D8B88F84D80503429E8"/>
  </w:style>
  <w:style w:type="paragraph" w:customStyle="1" w:styleId="10EDBF13412E4F2BBFA9AC1306F5F1DA">
    <w:name w:val="10EDBF13412E4F2BBFA9AC1306F5F1DA"/>
  </w:style>
  <w:style w:type="paragraph" w:customStyle="1" w:styleId="946CD4C6FA0744119AC095790F7555AA">
    <w:name w:val="946CD4C6FA0744119AC095790F7555AA"/>
  </w:style>
  <w:style w:type="paragraph" w:customStyle="1" w:styleId="DCE71F5C04F1453F883842EEA2E67F8E">
    <w:name w:val="DCE71F5C04F1453F883842EEA2E67F8E"/>
  </w:style>
  <w:style w:type="paragraph" w:customStyle="1" w:styleId="A89C429604D74A3799475DC4769C5813">
    <w:name w:val="A89C429604D74A3799475DC4769C5813"/>
  </w:style>
  <w:style w:type="paragraph" w:customStyle="1" w:styleId="F60D7B991D544A3AB708D0473C65A5C2">
    <w:name w:val="F60D7B991D544A3AB708D0473C65A5C2"/>
  </w:style>
  <w:style w:type="paragraph" w:customStyle="1" w:styleId="1CF0E1120B4B45C6BB013711653E33D8">
    <w:name w:val="1CF0E1120B4B45C6BB013711653E33D8"/>
  </w:style>
  <w:style w:type="paragraph" w:customStyle="1" w:styleId="6D21972C79AB4C1198CE45227DCE02E2">
    <w:name w:val="6D21972C79AB4C1198CE45227DCE02E2"/>
  </w:style>
  <w:style w:type="paragraph" w:customStyle="1" w:styleId="5DC9B36C850146EF9D29A10AE862E443">
    <w:name w:val="5DC9B36C850146EF9D29A10AE862E443"/>
  </w:style>
  <w:style w:type="paragraph" w:customStyle="1" w:styleId="9BE530C682FA48E298F5B2AAEA3CB60B">
    <w:name w:val="9BE530C682FA48E298F5B2AAEA3CB60B"/>
  </w:style>
  <w:style w:type="paragraph" w:customStyle="1" w:styleId="ABF5B6D943B1414BBACFA3B904E9A42E">
    <w:name w:val="ABF5B6D943B1414BBACFA3B904E9A42E"/>
  </w:style>
  <w:style w:type="paragraph" w:customStyle="1" w:styleId="54F1846B248F4B8D9DF97E38E51A5146">
    <w:name w:val="54F1846B248F4B8D9DF97E38E51A5146"/>
  </w:style>
  <w:style w:type="paragraph" w:customStyle="1" w:styleId="6B9EC778B02C496683C1526BAFE9C5A8">
    <w:name w:val="6B9EC778B02C496683C1526BAFE9C5A8"/>
  </w:style>
  <w:style w:type="paragraph" w:customStyle="1" w:styleId="07215A04CD1D4DE2BBE7C9B960F25764">
    <w:name w:val="07215A04CD1D4DE2BBE7C9B960F25764"/>
  </w:style>
  <w:style w:type="paragraph" w:customStyle="1" w:styleId="18097A40208A4004B58918F04106334C">
    <w:name w:val="18097A40208A4004B58918F04106334C"/>
  </w:style>
  <w:style w:type="paragraph" w:customStyle="1" w:styleId="7B41F55466F24439A1BBC1942BAF4C11">
    <w:name w:val="7B41F55466F24439A1BBC1942BAF4C11"/>
  </w:style>
  <w:style w:type="paragraph" w:customStyle="1" w:styleId="58EDA4FB98854CA594550139382E8AB1">
    <w:name w:val="58EDA4FB98854CA594550139382E8AB1"/>
  </w:style>
  <w:style w:type="paragraph" w:customStyle="1" w:styleId="45BBDB73F15446BF92AA53344B680152">
    <w:name w:val="45BBDB73F15446BF92AA53344B680152"/>
  </w:style>
  <w:style w:type="paragraph" w:customStyle="1" w:styleId="28EAE2EECBCD43AE82C9F40A2FF58FA2">
    <w:name w:val="28EAE2EECBCD43AE82C9F40A2FF58FA2"/>
  </w:style>
  <w:style w:type="paragraph" w:customStyle="1" w:styleId="9382A9C1DF904AEFAED5D25FE3A2232F">
    <w:name w:val="9382A9C1DF904AEFAED5D25FE3A2232F"/>
  </w:style>
  <w:style w:type="paragraph" w:customStyle="1" w:styleId="00B195697E8F433FBBCB24E87B505DA3">
    <w:name w:val="00B195697E8F433FBBCB24E87B505DA3"/>
  </w:style>
  <w:style w:type="paragraph" w:customStyle="1" w:styleId="AB5ACC48EA4E428DB9223FCD6DDEC272">
    <w:name w:val="AB5ACC48EA4E428DB9223FCD6DDEC272"/>
  </w:style>
  <w:style w:type="paragraph" w:customStyle="1" w:styleId="CBAC909DEFAF4CBF96905F8CB50A3B9D">
    <w:name w:val="CBAC909DEFAF4CBF96905F8CB50A3B9D"/>
  </w:style>
  <w:style w:type="paragraph" w:customStyle="1" w:styleId="315129A004F54CC983367DB5F7D5D274">
    <w:name w:val="315129A004F54CC983367DB5F7D5D274"/>
  </w:style>
  <w:style w:type="paragraph" w:customStyle="1" w:styleId="86FF7D00CC924CF8BFEBE252EFC63C83">
    <w:name w:val="86FF7D00CC924CF8BFEBE252EFC63C83"/>
  </w:style>
  <w:style w:type="paragraph" w:customStyle="1" w:styleId="776191A256744C68A5BE029A15A02B16">
    <w:name w:val="776191A256744C68A5BE029A15A02B16"/>
  </w:style>
  <w:style w:type="paragraph" w:customStyle="1" w:styleId="DF63C157797243D4829890547E06FBD5">
    <w:name w:val="DF63C157797243D4829890547E06FBD5"/>
  </w:style>
  <w:style w:type="paragraph" w:customStyle="1" w:styleId="5609DC8B6C03437FB80B34BBA52D0DC0">
    <w:name w:val="5609DC8B6C03437FB80B34BBA52D0DC0"/>
  </w:style>
  <w:style w:type="paragraph" w:customStyle="1" w:styleId="12A367026B1A4728BB668D7C24BD0853">
    <w:name w:val="12A367026B1A4728BB668D7C24BD0853"/>
  </w:style>
  <w:style w:type="paragraph" w:customStyle="1" w:styleId="3A8F11B21911442592B93E8DB4D856D9">
    <w:name w:val="3A8F11B21911442592B93E8DB4D856D9"/>
  </w:style>
  <w:style w:type="paragraph" w:customStyle="1" w:styleId="61E6934EE2D74EF881A4DAF20FD6F25D">
    <w:name w:val="61E6934EE2D74EF881A4DAF20FD6F25D"/>
  </w:style>
  <w:style w:type="paragraph" w:customStyle="1" w:styleId="A9C2D6CA2BC94DF1B4EAF07A752DE690">
    <w:name w:val="A9C2D6CA2BC94DF1B4EAF07A752DE690"/>
  </w:style>
  <w:style w:type="paragraph" w:customStyle="1" w:styleId="FB4FCB67ABA540529F4418E01F0D50E8">
    <w:name w:val="FB4FCB67ABA540529F4418E01F0D50E8"/>
  </w:style>
  <w:style w:type="paragraph" w:customStyle="1" w:styleId="9842536BF7CF4570970C185BEDE0FB30">
    <w:name w:val="9842536BF7CF4570970C185BEDE0FB30"/>
  </w:style>
  <w:style w:type="paragraph" w:customStyle="1" w:styleId="A6E856BE7DD64B729A54C0CCA35EF7AC">
    <w:name w:val="A6E856BE7DD64B729A54C0CCA35EF7AC"/>
  </w:style>
  <w:style w:type="paragraph" w:customStyle="1" w:styleId="5A9B147010D14FDCA796A7F6CEC8EBF8">
    <w:name w:val="5A9B147010D14FDCA796A7F6CEC8EBF8"/>
  </w:style>
  <w:style w:type="paragraph" w:customStyle="1" w:styleId="EC99FA796DA0425098166AC1D36FDF94">
    <w:name w:val="EC99FA796DA0425098166AC1D36FDF94"/>
  </w:style>
  <w:style w:type="paragraph" w:customStyle="1" w:styleId="97C2DAEAA28E428495F626C1A3CD1F2B">
    <w:name w:val="97C2DAEAA28E428495F626C1A3CD1F2B"/>
  </w:style>
  <w:style w:type="paragraph" w:customStyle="1" w:styleId="93A9A5C7DB8A4FC9BDCDE101079A2251">
    <w:name w:val="93A9A5C7DB8A4FC9BDCDE101079A2251"/>
  </w:style>
  <w:style w:type="paragraph" w:customStyle="1" w:styleId="BAD2143D8EBD42D0A809F90E1368EFD6">
    <w:name w:val="BAD2143D8EBD42D0A809F90E1368EFD6"/>
  </w:style>
  <w:style w:type="paragraph" w:customStyle="1" w:styleId="A38AA20FA0C8436B95E9E3B5522A0828">
    <w:name w:val="A38AA20FA0C8436B95E9E3B5522A0828"/>
  </w:style>
  <w:style w:type="paragraph" w:customStyle="1" w:styleId="1F47A970477F40DEA47E7CEC77558633">
    <w:name w:val="1F47A970477F40DEA47E7CEC77558633"/>
  </w:style>
  <w:style w:type="paragraph" w:customStyle="1" w:styleId="979E56E04E444B4F92CBBB144ED154BA">
    <w:name w:val="979E56E04E444B4F92CBBB144ED154BA"/>
  </w:style>
  <w:style w:type="paragraph" w:customStyle="1" w:styleId="C50EFA6A08C649DA8F5369C46E5499A5">
    <w:name w:val="C50EFA6A08C649DA8F5369C46E5499A5"/>
  </w:style>
  <w:style w:type="paragraph" w:customStyle="1" w:styleId="911C036F9223458793C9F08115ED236F">
    <w:name w:val="911C036F9223458793C9F08115ED236F"/>
  </w:style>
  <w:style w:type="paragraph" w:customStyle="1" w:styleId="1D4E3F856DA14C0AB078C9DB8860A4DB">
    <w:name w:val="1D4E3F856DA14C0AB078C9DB8860A4DB"/>
  </w:style>
  <w:style w:type="paragraph" w:customStyle="1" w:styleId="E7011D1EF95240A08F9B7E143FE0C613">
    <w:name w:val="E7011D1EF95240A08F9B7E143FE0C613"/>
  </w:style>
  <w:style w:type="paragraph" w:customStyle="1" w:styleId="8B3142162C8A4C3DB96FFDC298CB444A">
    <w:name w:val="8B3142162C8A4C3DB96FFDC298CB444A"/>
  </w:style>
  <w:style w:type="paragraph" w:customStyle="1" w:styleId="F2F4C737865148B4A8D164ACC11D00FF">
    <w:name w:val="F2F4C737865148B4A8D164ACC11D00FF"/>
  </w:style>
  <w:style w:type="paragraph" w:customStyle="1" w:styleId="C43602DDEE01458A90BBF46529C81624">
    <w:name w:val="C43602DDEE01458A90BBF46529C81624"/>
  </w:style>
  <w:style w:type="paragraph" w:customStyle="1" w:styleId="09295439BE634EF1B9C964EBB5D434F6">
    <w:name w:val="09295439BE634EF1B9C964EBB5D43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2022-01-21T20:04:00Z</dcterms:created>
  <dcterms:modified xsi:type="dcterms:W3CDTF">2022-01-21T20:35:00Z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